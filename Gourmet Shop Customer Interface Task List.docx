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7B9CB" w14:textId="10DA9C0B" w:rsidR="002E59C5" w:rsidRDefault="002E59C5" w:rsidP="002E59C5"/>
    <w:p w14:paraId="3E6F624F" w14:textId="0CB5F013" w:rsidR="001C543E" w:rsidRPr="002E59C5" w:rsidRDefault="00271D02" w:rsidP="002E59C5">
      <w:pPr>
        <w:pStyle w:val="Heading1"/>
      </w:pPr>
      <w:sdt>
        <w:sdtPr>
          <w:id w:val="928390790"/>
          <w:placeholder>
            <w:docPart w:val="AC86170C377046F9AB2992D8B4098525"/>
          </w:placeholder>
          <w15:appearance w15:val="hidden"/>
        </w:sdtPr>
        <w:sdtEndPr/>
        <w:sdtContent>
          <w:r w:rsidR="00394C0A">
            <w:t>Gourmet Shop Customer Interface Task List</w:t>
          </w:r>
        </w:sdtContent>
      </w:sdt>
      <w:r w:rsidR="002E59C5" w:rsidRPr="002E59C5">
        <w:t xml:space="preserve"> </w:t>
      </w:r>
    </w:p>
    <w:tbl>
      <w:tblPr>
        <w:tblStyle w:val="TableGrid"/>
        <w:tblpPr w:leftFromText="180" w:rightFromText="180" w:vertAnchor="text" w:horzAnchor="margin" w:tblpXSpec="center" w:tblpY="77"/>
        <w:tblW w:w="9295" w:type="dxa"/>
        <w:tblLayout w:type="fixed"/>
        <w:tblLook w:val="04A0" w:firstRow="1" w:lastRow="0" w:firstColumn="1" w:lastColumn="0" w:noHBand="0" w:noVBand="1"/>
      </w:tblPr>
      <w:tblGrid>
        <w:gridCol w:w="2250"/>
        <w:gridCol w:w="1515"/>
        <w:gridCol w:w="246"/>
        <w:gridCol w:w="1484"/>
        <w:gridCol w:w="277"/>
        <w:gridCol w:w="1521"/>
        <w:gridCol w:w="241"/>
        <w:gridCol w:w="1111"/>
        <w:gridCol w:w="650"/>
      </w:tblGrid>
      <w:tr w:rsidR="00E67D77" w14:paraId="6C225E49" w14:textId="77777777" w:rsidTr="00E67D77">
        <w:trPr>
          <w:trHeight w:val="300"/>
        </w:trPr>
        <w:tc>
          <w:tcPr>
            <w:tcW w:w="2250" w:type="dxa"/>
            <w:tcBorders>
              <w:top w:val="single" w:sz="18" w:space="0" w:color="D06F51" w:themeColor="accent5"/>
              <w:left w:val="nil"/>
              <w:bottom w:val="single" w:sz="18" w:space="0" w:color="D06F51" w:themeColor="accent5"/>
              <w:right w:val="single" w:sz="6" w:space="0" w:color="487C87" w:themeColor="accent2" w:themeShade="80"/>
            </w:tcBorders>
            <w:shd w:val="clear" w:color="auto" w:fill="auto"/>
            <w:vAlign w:val="center"/>
          </w:tcPr>
          <w:p w14:paraId="79C63461" w14:textId="77777777" w:rsidR="00E67D77" w:rsidRPr="002E59C5" w:rsidRDefault="00E67D77" w:rsidP="00E67D77">
            <w:pPr>
              <w:pStyle w:val="Heading2"/>
            </w:pPr>
            <w:sdt>
              <w:sdtPr>
                <w:id w:val="455228172"/>
                <w:placeholder>
                  <w:docPart w:val="FA184F37CBA64AC2AF458A4D6B532860"/>
                </w:placeholder>
                <w:showingPlcHdr/>
                <w15:appearance w15:val="hidden"/>
              </w:sdtPr>
              <w:sdtContent>
                <w:r w:rsidRPr="002E59C5">
                  <w:t>Task</w:t>
                </w:r>
              </w:sdtContent>
            </w:sdt>
            <w:r w:rsidRPr="002E59C5">
              <w:t xml:space="preserve"> </w:t>
            </w:r>
          </w:p>
        </w:tc>
        <w:tc>
          <w:tcPr>
            <w:tcW w:w="1761" w:type="dxa"/>
            <w:gridSpan w:val="2"/>
            <w:tcBorders>
              <w:top w:val="single" w:sz="18" w:space="0" w:color="D06F51" w:themeColor="accent5"/>
              <w:left w:val="single" w:sz="6" w:space="0" w:color="487C87" w:themeColor="accent2" w:themeShade="80"/>
              <w:bottom w:val="single" w:sz="18" w:space="0" w:color="D06F51" w:themeColor="accent5"/>
              <w:right w:val="single" w:sz="6" w:space="0" w:color="487C87" w:themeColor="accent2" w:themeShade="80"/>
            </w:tcBorders>
            <w:shd w:val="clear" w:color="auto" w:fill="auto"/>
            <w:vAlign w:val="center"/>
          </w:tcPr>
          <w:p w14:paraId="43D46041" w14:textId="77777777" w:rsidR="00E67D77" w:rsidRPr="002E59C5" w:rsidRDefault="00E67D77" w:rsidP="00E67D77">
            <w:pPr>
              <w:pStyle w:val="Heading2"/>
            </w:pPr>
            <w:r>
              <w:t>Developer</w:t>
            </w:r>
          </w:p>
        </w:tc>
        <w:tc>
          <w:tcPr>
            <w:tcW w:w="1761" w:type="dxa"/>
            <w:gridSpan w:val="2"/>
            <w:tcBorders>
              <w:top w:val="single" w:sz="18" w:space="0" w:color="D06F51" w:themeColor="accent5"/>
              <w:left w:val="single" w:sz="6" w:space="0" w:color="487C87" w:themeColor="accent2" w:themeShade="80"/>
              <w:bottom w:val="single" w:sz="18" w:space="0" w:color="D06F51" w:themeColor="accent5"/>
              <w:right w:val="single" w:sz="6" w:space="0" w:color="487C87" w:themeColor="accent2" w:themeShade="80"/>
            </w:tcBorders>
            <w:shd w:val="clear" w:color="auto" w:fill="auto"/>
            <w:vAlign w:val="center"/>
          </w:tcPr>
          <w:p w14:paraId="457D708F" w14:textId="77777777" w:rsidR="00E67D77" w:rsidRPr="002E59C5" w:rsidRDefault="00E67D77" w:rsidP="00E67D77">
            <w:pPr>
              <w:pStyle w:val="Heading2"/>
              <w:spacing w:line="259" w:lineRule="auto"/>
            </w:pPr>
            <w:r>
              <w:t>Start Date</w:t>
            </w:r>
          </w:p>
        </w:tc>
        <w:tc>
          <w:tcPr>
            <w:tcW w:w="1762" w:type="dxa"/>
            <w:gridSpan w:val="2"/>
            <w:tcBorders>
              <w:top w:val="single" w:sz="18" w:space="0" w:color="D06F51" w:themeColor="accent5"/>
              <w:left w:val="single" w:sz="6" w:space="0" w:color="487C87" w:themeColor="accent2" w:themeShade="80"/>
              <w:bottom w:val="single" w:sz="18" w:space="0" w:color="D06F51" w:themeColor="accent5"/>
              <w:right w:val="single" w:sz="6" w:space="0" w:color="487C87" w:themeColor="accent2" w:themeShade="80"/>
            </w:tcBorders>
            <w:shd w:val="clear" w:color="auto" w:fill="auto"/>
            <w:vAlign w:val="center"/>
          </w:tcPr>
          <w:p w14:paraId="7853FAB5" w14:textId="77777777" w:rsidR="00E67D77" w:rsidRPr="002E59C5" w:rsidRDefault="00E67D77" w:rsidP="00E67D77">
            <w:pPr>
              <w:pStyle w:val="Heading2"/>
            </w:pPr>
            <w:sdt>
              <w:sdtPr>
                <w:id w:val="1654953211"/>
                <w:placeholder>
                  <w:docPart w:val="D82138B0DF094B1789C041E42A1588AE"/>
                </w:placeholder>
                <w15:appearance w15:val="hidden"/>
              </w:sdtPr>
              <w:sdtContent>
                <w:r>
                  <w:t>End date</w:t>
                </w:r>
              </w:sdtContent>
            </w:sdt>
          </w:p>
        </w:tc>
        <w:tc>
          <w:tcPr>
            <w:tcW w:w="1761" w:type="dxa"/>
            <w:gridSpan w:val="2"/>
            <w:tcBorders>
              <w:top w:val="single" w:sz="18" w:space="0" w:color="D06F51" w:themeColor="accent5"/>
              <w:left w:val="single" w:sz="6" w:space="0" w:color="487C87" w:themeColor="accent2" w:themeShade="80"/>
              <w:bottom w:val="single" w:sz="18" w:space="0" w:color="D06F51" w:themeColor="accent5"/>
              <w:right w:val="single" w:sz="6" w:space="0" w:color="487C87" w:themeColor="accent2" w:themeShade="80"/>
            </w:tcBorders>
            <w:shd w:val="clear" w:color="auto" w:fill="auto"/>
            <w:vAlign w:val="center"/>
          </w:tcPr>
          <w:p w14:paraId="48C5ED03" w14:textId="77777777" w:rsidR="00E67D77" w:rsidRPr="002E59C5" w:rsidRDefault="00E67D77" w:rsidP="00E67D77">
            <w:pPr>
              <w:pStyle w:val="Heading2"/>
            </w:pPr>
            <w:sdt>
              <w:sdtPr>
                <w:id w:val="-54012258"/>
                <w:placeholder>
                  <w:docPart w:val="B07AF23F00E8457398D91A0B13EB3B44"/>
                </w:placeholder>
                <w15:appearance w15:val="hidden"/>
              </w:sdtPr>
              <w:sdtContent>
                <w:r>
                  <w:t>date completed</w:t>
                </w:r>
              </w:sdtContent>
            </w:sdt>
            <w:r>
              <w:t xml:space="preserve"> </w:t>
            </w:r>
          </w:p>
        </w:tc>
      </w:tr>
      <w:tr w:rsidR="00E67D77" w14:paraId="316A39C0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D87FA52" w14:textId="77777777" w:rsidR="00E67D77" w:rsidRDefault="00E67D77" w:rsidP="00E67D77">
            <w:pPr>
              <w:pStyle w:val="Heading3"/>
            </w:pPr>
            <w:r>
              <w:t>Login Wireframe Diagram</w:t>
            </w: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649B19E4" w14:textId="77777777" w:rsidR="00E67D77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Broc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2D3D34A5" w14:textId="77777777" w:rsidR="00E67D77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2019583D" w14:textId="77777777" w:rsidR="00E67D77" w:rsidRDefault="00E67D77" w:rsidP="00E67D77">
            <w:pPr>
              <w:jc w:val="both"/>
              <w:rPr>
                <w:sz w:val="24"/>
              </w:rPr>
            </w:pPr>
            <w:r w:rsidRPr="4864F73F">
              <w:rPr>
                <w:sz w:val="24"/>
              </w:rPr>
              <w:t>2/1/25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075ADBC7" w14:textId="77777777" w:rsidR="00E67D77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43AE1CF0" w14:textId="77777777" w:rsidR="00E67D77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2/9/25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0998ED25" w14:textId="77777777" w:rsidR="00E67D77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4ACE62A2" w14:textId="77777777" w:rsidR="00E67D77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2/1/25</w:t>
            </w: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6AAAB18C" w14:textId="77777777" w:rsidR="00E67D77" w:rsidRDefault="00E67D77" w:rsidP="00E67D77">
            <w:pPr>
              <w:jc w:val="center"/>
              <w:rPr>
                <w:sz w:val="16"/>
                <w:szCs w:val="16"/>
              </w:rPr>
            </w:pPr>
          </w:p>
        </w:tc>
      </w:tr>
      <w:tr w:rsidR="00E67D77" w14:paraId="7DD2A14C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5336582F" w14:textId="77777777" w:rsidR="00E67D77" w:rsidRDefault="00E67D77" w:rsidP="00E67D77">
            <w:pPr>
              <w:pStyle w:val="Heading3"/>
            </w:pPr>
            <w:r>
              <w:t>MAIN Dashboard Wireframe diagram</w:t>
            </w: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66E1F051" w14:textId="77777777" w:rsidR="00E67D77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Broc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04CD4D30" w14:textId="77777777" w:rsidR="00E67D77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5316E448" w14:textId="77777777" w:rsidR="00E67D77" w:rsidRDefault="00E67D77" w:rsidP="00E67D77">
            <w:pPr>
              <w:jc w:val="both"/>
              <w:rPr>
                <w:sz w:val="24"/>
              </w:rPr>
            </w:pPr>
            <w:r w:rsidRPr="4864F73F">
              <w:rPr>
                <w:sz w:val="24"/>
              </w:rPr>
              <w:t>2/1/25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304080B0" w14:textId="77777777" w:rsidR="00E67D77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3595B44F" w14:textId="77777777" w:rsidR="00E67D77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2/9/25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4B330268" w14:textId="77777777" w:rsidR="00E67D77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7EF02319" w14:textId="77777777" w:rsidR="00E67D77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2/1/25</w:t>
            </w: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5D7F75AF" w14:textId="77777777" w:rsidR="00E67D77" w:rsidRDefault="00E67D77" w:rsidP="00E67D77">
            <w:pPr>
              <w:jc w:val="center"/>
              <w:rPr>
                <w:sz w:val="16"/>
                <w:szCs w:val="16"/>
              </w:rPr>
            </w:pPr>
          </w:p>
        </w:tc>
      </w:tr>
      <w:tr w:rsidR="00E67D77" w14:paraId="4082317A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1482E1F0" w14:textId="77777777" w:rsidR="00E67D77" w:rsidRDefault="00E67D77" w:rsidP="00E67D77">
            <w:pPr>
              <w:pStyle w:val="Heading3"/>
            </w:pPr>
            <w:r>
              <w:t>SHOPPING CART Wireframe diagram</w:t>
            </w: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7C227B71" w14:textId="77777777" w:rsidR="00E67D77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Broc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51E69449" w14:textId="77777777" w:rsidR="00E67D77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15D3A6A3" w14:textId="77777777" w:rsidR="00E67D77" w:rsidRDefault="00E67D77" w:rsidP="00E67D77">
            <w:pPr>
              <w:jc w:val="both"/>
              <w:rPr>
                <w:sz w:val="24"/>
              </w:rPr>
            </w:pPr>
            <w:r w:rsidRPr="4864F73F">
              <w:rPr>
                <w:sz w:val="24"/>
              </w:rPr>
              <w:t>2/1/25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3AC8730" w14:textId="77777777" w:rsidR="00E67D77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3CCB43AF" w14:textId="77777777" w:rsidR="00E67D77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2/9/25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5CF0652B" w14:textId="77777777" w:rsidR="00E67D77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0D65FF3C" w14:textId="77777777" w:rsidR="00E67D77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2/1/25</w:t>
            </w: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1CFD67C2" w14:textId="77777777" w:rsidR="00E67D77" w:rsidRDefault="00E67D77" w:rsidP="00E67D77">
            <w:pPr>
              <w:jc w:val="center"/>
              <w:rPr>
                <w:sz w:val="16"/>
                <w:szCs w:val="16"/>
              </w:rPr>
            </w:pPr>
          </w:p>
        </w:tc>
      </w:tr>
      <w:tr w:rsidR="00E67D77" w14:paraId="6411B3B8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5DB0F168" w14:textId="77777777" w:rsidR="00E67D77" w:rsidRDefault="00E67D77" w:rsidP="00E67D77">
            <w:pPr>
              <w:pStyle w:val="Heading3"/>
            </w:pPr>
            <w:r>
              <w:t>DATABASE diagram</w:t>
            </w: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682A05AF" w14:textId="77777777" w:rsidR="00E67D77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Sarah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2F2901C9" w14:textId="77777777" w:rsidR="00E67D77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5336557C" w14:textId="77777777" w:rsidR="00E67D77" w:rsidRDefault="00E67D77" w:rsidP="00E67D77">
            <w:pPr>
              <w:jc w:val="both"/>
              <w:rPr>
                <w:sz w:val="24"/>
              </w:rPr>
            </w:pPr>
            <w:r w:rsidRPr="4864F73F">
              <w:rPr>
                <w:sz w:val="24"/>
              </w:rPr>
              <w:t>2/4/2025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667A4B3D" w14:textId="77777777" w:rsidR="00E67D77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7CA55127" w14:textId="77777777" w:rsidR="00E67D77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2/9/2025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6D2737E1" w14:textId="77777777" w:rsidR="00E67D77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1497B68A" w14:textId="77777777" w:rsidR="00E67D77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2/5/2025</w:t>
            </w: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1B429318" w14:textId="77777777" w:rsidR="00E67D77" w:rsidRDefault="00E67D77" w:rsidP="00E67D77">
            <w:pPr>
              <w:jc w:val="center"/>
              <w:rPr>
                <w:sz w:val="16"/>
                <w:szCs w:val="16"/>
              </w:rPr>
            </w:pPr>
          </w:p>
        </w:tc>
      </w:tr>
      <w:tr w:rsidR="00E67D77" w14:paraId="6B15AF63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162875EF" w14:textId="77777777" w:rsidR="00E67D77" w:rsidRPr="002E59C5" w:rsidRDefault="00E67D77" w:rsidP="00E67D77">
            <w:pPr>
              <w:pStyle w:val="Heading3"/>
            </w:pPr>
            <w:r>
              <w:t>Create LOGIN INTERFACE</w:t>
            </w: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29410E5E" w14:textId="77777777" w:rsidR="00E67D77" w:rsidRPr="00221812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Broc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3FD0FCFF" w14:textId="77777777" w:rsidR="00E67D77" w:rsidRPr="00221812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4F869C1A" w14:textId="77777777" w:rsidR="00E67D77" w:rsidRPr="00221812" w:rsidRDefault="00E67D77" w:rsidP="00E67D77">
            <w:pPr>
              <w:jc w:val="both"/>
              <w:rPr>
                <w:sz w:val="24"/>
              </w:rPr>
            </w:pPr>
            <w:r w:rsidRPr="4864F73F">
              <w:rPr>
                <w:sz w:val="24"/>
              </w:rPr>
              <w:t>2/1/25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A1F66A3" w14:textId="77777777" w:rsidR="00E67D77" w:rsidRPr="00221812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21B16936" w14:textId="77777777" w:rsidR="00E67D77" w:rsidRPr="00221812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2/9/25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2E1E08F8" w14:textId="77777777" w:rsidR="00E67D77" w:rsidRPr="00221812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514AEF74" w14:textId="77777777" w:rsidR="00E67D77" w:rsidRPr="00221812" w:rsidRDefault="00E67D77" w:rsidP="00E67D77">
            <w:pPr>
              <w:rPr>
                <w:sz w:val="24"/>
              </w:rPr>
            </w:pPr>
            <w:r w:rsidRPr="4864F73F">
              <w:rPr>
                <w:sz w:val="24"/>
              </w:rPr>
              <w:t>2/2/25</w:t>
            </w: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42D11B6B" w14:textId="77777777" w:rsidR="00E67D77" w:rsidRPr="00221812" w:rsidRDefault="00E67D77" w:rsidP="00E67D77">
            <w:pPr>
              <w:jc w:val="center"/>
              <w:rPr>
                <w:sz w:val="16"/>
                <w:szCs w:val="16"/>
              </w:rPr>
            </w:pPr>
          </w:p>
        </w:tc>
      </w:tr>
      <w:tr w:rsidR="00E67D77" w14:paraId="1FDA11D1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39F648CD" w14:textId="77777777" w:rsidR="00E67D77" w:rsidRPr="002E59C5" w:rsidRDefault="00E67D77" w:rsidP="00E67D77">
            <w:pPr>
              <w:pStyle w:val="Heading3"/>
            </w:pPr>
            <w:r>
              <w:t>Display product list</w:t>
            </w: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3853A03D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Sarah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B370DBD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0A16F3BD" w14:textId="77777777" w:rsidR="00E67D77" w:rsidRPr="00C2148E" w:rsidRDefault="00E67D77" w:rsidP="00E67D77">
            <w:pPr>
              <w:jc w:val="both"/>
              <w:rPr>
                <w:sz w:val="24"/>
              </w:rPr>
            </w:pPr>
            <w:r w:rsidRPr="00C2148E">
              <w:rPr>
                <w:sz w:val="24"/>
              </w:rPr>
              <w:t>2/4/2025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2D9158AD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3C03B579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2/9/25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555A783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72085482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449EEC3F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</w:tr>
      <w:tr w:rsidR="00E67D77" w14:paraId="47F852F1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0BEA4C1B" w14:textId="77777777" w:rsidR="00E67D77" w:rsidRPr="002E59C5" w:rsidRDefault="00E67D77" w:rsidP="00E67D77">
            <w:pPr>
              <w:pStyle w:val="Heading3"/>
            </w:pPr>
            <w:r>
              <w:t>Implement supplier filter</w:t>
            </w: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36765EBB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Sarah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61D0B3D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53452529" w14:textId="77777777" w:rsidR="00E67D77" w:rsidRPr="00C2148E" w:rsidRDefault="00E67D77" w:rsidP="00E67D77">
            <w:pPr>
              <w:jc w:val="both"/>
              <w:rPr>
                <w:sz w:val="24"/>
              </w:rPr>
            </w:pPr>
            <w:r w:rsidRPr="00C2148E">
              <w:rPr>
                <w:sz w:val="24"/>
              </w:rPr>
              <w:t>2/4/2025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1EAF756E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4C38C724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2/9/25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393C832D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618119AE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30C31B3A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</w:tr>
      <w:tr w:rsidR="00E67D77" w14:paraId="5929D833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1C92BD59" w14:textId="77777777" w:rsidR="00E67D77" w:rsidRPr="002E59C5" w:rsidRDefault="00E67D77" w:rsidP="00E67D77">
            <w:pPr>
              <w:pStyle w:val="Heading3"/>
            </w:pPr>
            <w:r>
              <w:t>CREATE SHOPPING Cart functionality</w:t>
            </w: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4476B1FC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Sarah &amp; Broc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1896E24C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6F74379A" w14:textId="77777777" w:rsidR="00E67D77" w:rsidRPr="00C2148E" w:rsidRDefault="00E67D77" w:rsidP="00E67D77">
            <w:pPr>
              <w:jc w:val="both"/>
              <w:rPr>
                <w:sz w:val="24"/>
              </w:rPr>
            </w:pPr>
            <w:r w:rsidRPr="00C2148E">
              <w:rPr>
                <w:sz w:val="24"/>
              </w:rPr>
              <w:t>2/6/2025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5885FF69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27A451B6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2/9/25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65DF828A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4A9FD6A7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0FA9B6F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</w:tr>
      <w:tr w:rsidR="00E67D77" w14:paraId="0A52C89C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35580581" w14:textId="77777777" w:rsidR="00E67D77" w:rsidRPr="002E59C5" w:rsidRDefault="00E67D77" w:rsidP="00E67D77">
            <w:pPr>
              <w:pStyle w:val="Heading3"/>
            </w:pPr>
            <w:sdt>
              <w:sdtPr>
                <w:id w:val="-1832290958"/>
                <w:placeholder>
                  <w:docPart w:val="EC22B297921F49968CA6BC984B13DD60"/>
                </w:placeholder>
                <w15:appearance w15:val="hidden"/>
              </w:sdtPr>
              <w:sdtContent>
                <w:r>
                  <w:t xml:space="preserve">PROCESS ORDER AND UPDATE DATABASE </w:t>
                </w:r>
              </w:sdtContent>
            </w:sdt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0CD7EBB3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Sarah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5279F097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2B0FC466" w14:textId="77777777" w:rsidR="00E67D77" w:rsidRPr="00C2148E" w:rsidRDefault="00E67D77" w:rsidP="00E67D77">
            <w:pPr>
              <w:jc w:val="both"/>
              <w:rPr>
                <w:sz w:val="24"/>
              </w:rPr>
            </w:pPr>
            <w:r w:rsidRPr="00C2148E">
              <w:rPr>
                <w:sz w:val="24"/>
              </w:rPr>
              <w:t>02/06/2025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16EE33FB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4B4CDD21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02/09/2025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5ECC16A0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568CD795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43758B3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</w:tr>
      <w:tr w:rsidR="00E67D77" w14:paraId="2354FA46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24E6CCA2" w14:textId="77777777" w:rsidR="00E67D77" w:rsidRPr="002E59C5" w:rsidRDefault="00E67D77" w:rsidP="00E67D77">
            <w:pPr>
              <w:pStyle w:val="Heading3"/>
            </w:pPr>
            <w:r>
              <w:t>System testing</w:t>
            </w: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45453306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All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0AC354A9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029384F4" w14:textId="77777777" w:rsidR="00E67D77" w:rsidRPr="00C2148E" w:rsidRDefault="00E67D77" w:rsidP="00E67D77">
            <w:pPr>
              <w:jc w:val="both"/>
              <w:rPr>
                <w:sz w:val="24"/>
              </w:rPr>
            </w:pPr>
            <w:r w:rsidRPr="00C2148E">
              <w:rPr>
                <w:sz w:val="24"/>
              </w:rPr>
              <w:t>2/7/2025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06048E6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38D98B9B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2/9/25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0CCD8105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42DB49C6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1AA0A2B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</w:tr>
      <w:tr w:rsidR="00E67D77" w14:paraId="46F3BF3D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0E122394" w14:textId="77777777" w:rsidR="00E67D77" w:rsidRPr="002E59C5" w:rsidRDefault="00E67D77" w:rsidP="00E67D77">
            <w:pPr>
              <w:pStyle w:val="Heading3"/>
            </w:pPr>
            <w:r>
              <w:t>Create customer winform and make connections</w:t>
            </w: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68EB9791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Rayleen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3122755C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11FD228A" w14:textId="77777777" w:rsidR="00E67D77" w:rsidRPr="00C2148E" w:rsidRDefault="00E67D77" w:rsidP="00E67D77">
            <w:pPr>
              <w:jc w:val="both"/>
              <w:rPr>
                <w:sz w:val="24"/>
              </w:rPr>
            </w:pPr>
            <w:r w:rsidRPr="00C2148E">
              <w:rPr>
                <w:sz w:val="24"/>
              </w:rPr>
              <w:t>02/06/2025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3722D2FD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4E04F8FE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02/09/2025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2FD1143F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030284EA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12B1B830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</w:tr>
      <w:tr w:rsidR="00E67D77" w14:paraId="3A5B6E9F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0FFC61AD" w14:textId="77777777" w:rsidR="00E67D77" w:rsidRPr="002E59C5" w:rsidRDefault="00E67D77" w:rsidP="00E67D77">
            <w:pPr>
              <w:pStyle w:val="Heading3"/>
            </w:pPr>
            <w:r>
              <w:t xml:space="preserve">UML Class Diagram </w:t>
            </w: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603BED82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Rayleen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6136EE3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6291F26C" w14:textId="77777777" w:rsidR="00E67D77" w:rsidRPr="00C2148E" w:rsidRDefault="00E67D77" w:rsidP="00E67D77">
            <w:pPr>
              <w:jc w:val="both"/>
              <w:rPr>
                <w:sz w:val="24"/>
              </w:rPr>
            </w:pPr>
            <w:r w:rsidRPr="00C2148E">
              <w:rPr>
                <w:sz w:val="24"/>
              </w:rPr>
              <w:t>02/06/2025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140E1219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7AD8FC08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02/09/2025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149AC86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326C86FE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088390EC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</w:tr>
      <w:tr w:rsidR="00E67D77" w14:paraId="53B260DA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60AFAF23" w14:textId="77777777" w:rsidR="00E67D77" w:rsidRPr="002E59C5" w:rsidRDefault="00E67D77" w:rsidP="00E67D77">
            <w:pPr>
              <w:pStyle w:val="Heading3"/>
            </w:pPr>
            <w:r>
              <w:t>Create customer repository, interface, &amp; Model</w:t>
            </w:r>
          </w:p>
          <w:p w14:paraId="4EDEC8B3" w14:textId="77777777" w:rsidR="00E67D77" w:rsidRPr="002E59C5" w:rsidRDefault="00E67D77" w:rsidP="00E67D77">
            <w:pPr>
              <w:spacing w:line="259" w:lineRule="auto"/>
              <w:jc w:val="center"/>
              <w:rPr>
                <w:rFonts w:ascii="Tw Cen MT" w:eastAsia="Tw Cen MT" w:hAnsi="Tw Cen MT" w:cs="Tw Cen MT"/>
                <w:b/>
                <w:bCs/>
              </w:rPr>
            </w:pP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53C665F3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Rayleen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D41FCD5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678D643F" w14:textId="77777777" w:rsidR="00E67D77" w:rsidRPr="00C2148E" w:rsidRDefault="00E67D77" w:rsidP="00E67D77">
            <w:pPr>
              <w:jc w:val="both"/>
              <w:rPr>
                <w:sz w:val="24"/>
              </w:rPr>
            </w:pPr>
            <w:r w:rsidRPr="00C2148E">
              <w:rPr>
                <w:sz w:val="24"/>
              </w:rPr>
              <w:t>02/06/2025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364BC23E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136799F2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2/9/25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08898F17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20432559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4AFC7F74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</w:tr>
      <w:tr w:rsidR="00E67D77" w14:paraId="7E455B06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7D3A719E" w14:textId="77777777" w:rsidR="00E67D77" w:rsidRPr="002E59C5" w:rsidRDefault="00E67D77" w:rsidP="00E67D77">
            <w:pPr>
              <w:pStyle w:val="Heading3"/>
            </w:pPr>
            <w:r>
              <w:t>CREATE Order REPOSITORY, INTERFACE, &amp; MODEL</w:t>
            </w:r>
          </w:p>
          <w:p w14:paraId="4625C637" w14:textId="77777777" w:rsidR="00E67D77" w:rsidRPr="002E59C5" w:rsidRDefault="00E67D77" w:rsidP="00E67D77">
            <w:pPr>
              <w:spacing w:line="259" w:lineRule="auto"/>
            </w:pPr>
          </w:p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323203B9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Rayleen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43C59E95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0F6193D2" w14:textId="77777777" w:rsidR="00E67D77" w:rsidRPr="00C2148E" w:rsidRDefault="00E67D77" w:rsidP="00E67D77">
            <w:pPr>
              <w:jc w:val="both"/>
              <w:rPr>
                <w:sz w:val="24"/>
              </w:rPr>
            </w:pPr>
            <w:r w:rsidRPr="00C2148E">
              <w:rPr>
                <w:sz w:val="24"/>
              </w:rPr>
              <w:t>02/06/2025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2D70A307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552AFECF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2/9/25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6D7E3F09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1F45356E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3D1F8BDC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</w:tr>
      <w:tr w:rsidR="00E67D77" w14:paraId="3A8B19A1" w14:textId="77777777" w:rsidTr="00E67D77">
        <w:trPr>
          <w:trHeight w:val="300"/>
        </w:trPr>
        <w:tc>
          <w:tcPr>
            <w:tcW w:w="2250" w:type="dxa"/>
            <w:tcBorders>
              <w:top w:val="single" w:sz="4" w:space="0" w:color="C1D9DE" w:themeColor="accent2"/>
              <w:left w:val="nil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45C1E8CB" w14:textId="77777777" w:rsidR="00E67D77" w:rsidRDefault="00E67D77" w:rsidP="00E67D77">
            <w:pPr>
              <w:pStyle w:val="Heading3"/>
              <w:spacing w:line="259" w:lineRule="auto"/>
            </w:pPr>
            <w:r>
              <w:t>Create order item repository, Interface, &amp; Model</w:t>
            </w:r>
          </w:p>
          <w:p w14:paraId="3B0C9813" w14:textId="77777777" w:rsidR="00E67D77" w:rsidRDefault="00E67D77" w:rsidP="00E67D77"/>
        </w:tc>
        <w:tc>
          <w:tcPr>
            <w:tcW w:w="1515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6D32F30E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Rayleen</w:t>
            </w:r>
          </w:p>
        </w:tc>
        <w:tc>
          <w:tcPr>
            <w:tcW w:w="246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56A35E57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1484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54670BFE" w14:textId="77777777" w:rsidR="00E67D77" w:rsidRPr="00C2148E" w:rsidRDefault="00E67D77" w:rsidP="00E67D77">
            <w:pPr>
              <w:jc w:val="both"/>
              <w:rPr>
                <w:sz w:val="24"/>
              </w:rPr>
            </w:pPr>
            <w:r w:rsidRPr="00C2148E">
              <w:rPr>
                <w:sz w:val="24"/>
              </w:rPr>
              <w:t>02/06/2025</w:t>
            </w:r>
          </w:p>
        </w:tc>
        <w:tc>
          <w:tcPr>
            <w:tcW w:w="277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1043E7B1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52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181C31AB" w14:textId="77777777" w:rsidR="00E67D77" w:rsidRPr="00C2148E" w:rsidRDefault="00E67D77" w:rsidP="00E67D77">
            <w:pPr>
              <w:rPr>
                <w:sz w:val="24"/>
              </w:rPr>
            </w:pPr>
            <w:r w:rsidRPr="00C2148E">
              <w:rPr>
                <w:sz w:val="24"/>
              </w:rPr>
              <w:t>2/9/25</w:t>
            </w:r>
          </w:p>
        </w:tc>
        <w:tc>
          <w:tcPr>
            <w:tcW w:w="241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0CAA21B9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C1D9DE" w:themeColor="accent2"/>
              <w:left w:val="single" w:sz="8" w:space="0" w:color="487C87" w:themeColor="accent2" w:themeShade="80"/>
              <w:bottom w:val="single" w:sz="4" w:space="0" w:color="C1D9DE" w:themeColor="accent2"/>
              <w:right w:val="single" w:sz="4" w:space="0" w:color="C1D9DE" w:themeColor="accent2"/>
            </w:tcBorders>
            <w:vAlign w:val="center"/>
          </w:tcPr>
          <w:p w14:paraId="75DC7D50" w14:textId="77777777" w:rsidR="00E67D77" w:rsidRPr="00C2148E" w:rsidRDefault="00E67D77" w:rsidP="00E67D77">
            <w:pPr>
              <w:rPr>
                <w:sz w:val="24"/>
              </w:rPr>
            </w:pPr>
          </w:p>
        </w:tc>
        <w:tc>
          <w:tcPr>
            <w:tcW w:w="650" w:type="dxa"/>
            <w:tcBorders>
              <w:top w:val="single" w:sz="4" w:space="0" w:color="C1D9DE" w:themeColor="accent2"/>
              <w:left w:val="single" w:sz="4" w:space="0" w:color="C1D9DE" w:themeColor="accent2"/>
              <w:bottom w:val="single" w:sz="4" w:space="0" w:color="C1D9DE" w:themeColor="accent2"/>
              <w:right w:val="single" w:sz="8" w:space="0" w:color="487C87" w:themeColor="accent2" w:themeShade="80"/>
            </w:tcBorders>
            <w:vAlign w:val="center"/>
          </w:tcPr>
          <w:p w14:paraId="26C04E5D" w14:textId="77777777" w:rsidR="00E67D77" w:rsidRPr="00C2148E" w:rsidRDefault="00E67D77" w:rsidP="00E67D77">
            <w:pPr>
              <w:jc w:val="center"/>
              <w:rPr>
                <w:sz w:val="24"/>
              </w:rPr>
            </w:pPr>
          </w:p>
        </w:tc>
      </w:tr>
    </w:tbl>
    <w:p w14:paraId="521B4811" w14:textId="77777777" w:rsidR="009E0CB6" w:rsidRPr="000B373A" w:rsidRDefault="009E0CB6" w:rsidP="000B373A"/>
    <w:p w14:paraId="7BA88612" w14:textId="77777777" w:rsidR="004B65B2" w:rsidRPr="004B65B2" w:rsidRDefault="004B65B2" w:rsidP="004B65B2"/>
    <w:p w14:paraId="5B6CCBAD" w14:textId="77777777" w:rsidR="00FF5A9B" w:rsidRDefault="00FF5A9B"/>
    <w:sectPr w:rsidR="00FF5A9B" w:rsidSect="00AA797A">
      <w:pgSz w:w="15840" w:h="12240" w:orient="landscape"/>
      <w:pgMar w:top="504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68783" w14:textId="77777777" w:rsidR="001B503C" w:rsidRDefault="001B503C" w:rsidP="00C1011A">
      <w:r>
        <w:separator/>
      </w:r>
    </w:p>
  </w:endnote>
  <w:endnote w:type="continuationSeparator" w:id="0">
    <w:p w14:paraId="1C039F63" w14:textId="77777777" w:rsidR="001B503C" w:rsidRDefault="001B503C" w:rsidP="00C1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5B28D" w14:textId="77777777" w:rsidR="001B503C" w:rsidRDefault="001B503C" w:rsidP="00C1011A">
      <w:r>
        <w:separator/>
      </w:r>
    </w:p>
  </w:footnote>
  <w:footnote w:type="continuationSeparator" w:id="0">
    <w:p w14:paraId="259B5B3D" w14:textId="77777777" w:rsidR="001B503C" w:rsidRDefault="001B503C" w:rsidP="00C1011A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3p6c5VRbnqcQJ" int2:id="AUj9i8k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C4D85"/>
    <w:multiLevelType w:val="hybridMultilevel"/>
    <w:tmpl w:val="B5AAB804"/>
    <w:lvl w:ilvl="0" w:tplc="4DE22FDE">
      <w:start w:val="1"/>
      <w:numFmt w:val="bullet"/>
      <w:lvlText w:val=""/>
      <w:lvlJc w:val="left"/>
      <w:pPr>
        <w:ind w:left="0" w:firstLine="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90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0A"/>
    <w:rsid w:val="00016FCF"/>
    <w:rsid w:val="00022A81"/>
    <w:rsid w:val="000240C2"/>
    <w:rsid w:val="000331D5"/>
    <w:rsid w:val="0003655E"/>
    <w:rsid w:val="000513FC"/>
    <w:rsid w:val="00062AD9"/>
    <w:rsid w:val="00076A93"/>
    <w:rsid w:val="00094AA7"/>
    <w:rsid w:val="000B373A"/>
    <w:rsid w:val="000B3855"/>
    <w:rsid w:val="000B647E"/>
    <w:rsid w:val="000E7BE2"/>
    <w:rsid w:val="00106DD0"/>
    <w:rsid w:val="0012375B"/>
    <w:rsid w:val="00131B24"/>
    <w:rsid w:val="00144ECF"/>
    <w:rsid w:val="00154AAA"/>
    <w:rsid w:val="00162EC3"/>
    <w:rsid w:val="00173865"/>
    <w:rsid w:val="0017754B"/>
    <w:rsid w:val="00193EF1"/>
    <w:rsid w:val="001B3214"/>
    <w:rsid w:val="001B503C"/>
    <w:rsid w:val="001C543E"/>
    <w:rsid w:val="001D6B79"/>
    <w:rsid w:val="001F302D"/>
    <w:rsid w:val="00215128"/>
    <w:rsid w:val="002210A4"/>
    <w:rsid w:val="00221812"/>
    <w:rsid w:val="0025666A"/>
    <w:rsid w:val="00270F60"/>
    <w:rsid w:val="00271D02"/>
    <w:rsid w:val="002C5C8F"/>
    <w:rsid w:val="002E0290"/>
    <w:rsid w:val="002E59C5"/>
    <w:rsid w:val="002F43F0"/>
    <w:rsid w:val="003201C4"/>
    <w:rsid w:val="00352022"/>
    <w:rsid w:val="0036360E"/>
    <w:rsid w:val="00375FE3"/>
    <w:rsid w:val="00394A37"/>
    <w:rsid w:val="00394C0A"/>
    <w:rsid w:val="00395E9E"/>
    <w:rsid w:val="003C2AF1"/>
    <w:rsid w:val="003F7379"/>
    <w:rsid w:val="0041531A"/>
    <w:rsid w:val="00417457"/>
    <w:rsid w:val="00422283"/>
    <w:rsid w:val="0044407E"/>
    <w:rsid w:val="0044581C"/>
    <w:rsid w:val="00447A21"/>
    <w:rsid w:val="004545F8"/>
    <w:rsid w:val="00477D84"/>
    <w:rsid w:val="004901E5"/>
    <w:rsid w:val="004A045A"/>
    <w:rsid w:val="004B1002"/>
    <w:rsid w:val="004B65B2"/>
    <w:rsid w:val="004C50E1"/>
    <w:rsid w:val="004E55E8"/>
    <w:rsid w:val="004E5FC7"/>
    <w:rsid w:val="004F2DAC"/>
    <w:rsid w:val="005105A6"/>
    <w:rsid w:val="00524F90"/>
    <w:rsid w:val="0054649F"/>
    <w:rsid w:val="00562BA4"/>
    <w:rsid w:val="00574C88"/>
    <w:rsid w:val="00574D81"/>
    <w:rsid w:val="00585070"/>
    <w:rsid w:val="005862D7"/>
    <w:rsid w:val="005A0E54"/>
    <w:rsid w:val="005A517F"/>
    <w:rsid w:val="005B1A8E"/>
    <w:rsid w:val="005C59E0"/>
    <w:rsid w:val="005F60CE"/>
    <w:rsid w:val="00600961"/>
    <w:rsid w:val="006064BA"/>
    <w:rsid w:val="00606F81"/>
    <w:rsid w:val="00612742"/>
    <w:rsid w:val="00615C19"/>
    <w:rsid w:val="0063699A"/>
    <w:rsid w:val="00646A3F"/>
    <w:rsid w:val="00650506"/>
    <w:rsid w:val="006701A6"/>
    <w:rsid w:val="00680B73"/>
    <w:rsid w:val="00694496"/>
    <w:rsid w:val="006A76E2"/>
    <w:rsid w:val="006C19BE"/>
    <w:rsid w:val="006C4C25"/>
    <w:rsid w:val="006C693D"/>
    <w:rsid w:val="006F7080"/>
    <w:rsid w:val="00703E2B"/>
    <w:rsid w:val="0072120B"/>
    <w:rsid w:val="00723195"/>
    <w:rsid w:val="00724575"/>
    <w:rsid w:val="007423C8"/>
    <w:rsid w:val="00742AD7"/>
    <w:rsid w:val="00761501"/>
    <w:rsid w:val="0079382C"/>
    <w:rsid w:val="00795746"/>
    <w:rsid w:val="0079751C"/>
    <w:rsid w:val="007A2C46"/>
    <w:rsid w:val="007A5AC3"/>
    <w:rsid w:val="007C19E4"/>
    <w:rsid w:val="007C2AC9"/>
    <w:rsid w:val="007C6054"/>
    <w:rsid w:val="007D71CE"/>
    <w:rsid w:val="007E12CF"/>
    <w:rsid w:val="0080787E"/>
    <w:rsid w:val="00817C69"/>
    <w:rsid w:val="00820395"/>
    <w:rsid w:val="00820B97"/>
    <w:rsid w:val="00835E8B"/>
    <w:rsid w:val="00845939"/>
    <w:rsid w:val="00846BAE"/>
    <w:rsid w:val="00851916"/>
    <w:rsid w:val="00852310"/>
    <w:rsid w:val="0087233A"/>
    <w:rsid w:val="008809E7"/>
    <w:rsid w:val="00890799"/>
    <w:rsid w:val="008B4BBD"/>
    <w:rsid w:val="008B5761"/>
    <w:rsid w:val="008B6017"/>
    <w:rsid w:val="008B6099"/>
    <w:rsid w:val="008C1B08"/>
    <w:rsid w:val="008C3BC9"/>
    <w:rsid w:val="008C604A"/>
    <w:rsid w:val="008D0AD8"/>
    <w:rsid w:val="009475A7"/>
    <w:rsid w:val="00965D29"/>
    <w:rsid w:val="00971172"/>
    <w:rsid w:val="00975BBE"/>
    <w:rsid w:val="0098700C"/>
    <w:rsid w:val="00987440"/>
    <w:rsid w:val="009A4AD6"/>
    <w:rsid w:val="009B1D57"/>
    <w:rsid w:val="009E0CB6"/>
    <w:rsid w:val="009E6375"/>
    <w:rsid w:val="009F2A97"/>
    <w:rsid w:val="00A107B6"/>
    <w:rsid w:val="00A13897"/>
    <w:rsid w:val="00A26731"/>
    <w:rsid w:val="00A53166"/>
    <w:rsid w:val="00A65348"/>
    <w:rsid w:val="00A76166"/>
    <w:rsid w:val="00A8013E"/>
    <w:rsid w:val="00A861E1"/>
    <w:rsid w:val="00AA0C70"/>
    <w:rsid w:val="00AA797A"/>
    <w:rsid w:val="00AB5283"/>
    <w:rsid w:val="00AB68B7"/>
    <w:rsid w:val="00AB7B8D"/>
    <w:rsid w:val="00AD18B4"/>
    <w:rsid w:val="00AE573F"/>
    <w:rsid w:val="00AF2CFA"/>
    <w:rsid w:val="00B03C62"/>
    <w:rsid w:val="00B17E89"/>
    <w:rsid w:val="00B82242"/>
    <w:rsid w:val="00B826BF"/>
    <w:rsid w:val="00B833C7"/>
    <w:rsid w:val="00B9277A"/>
    <w:rsid w:val="00B93400"/>
    <w:rsid w:val="00B968E6"/>
    <w:rsid w:val="00BB1494"/>
    <w:rsid w:val="00BB5FEE"/>
    <w:rsid w:val="00BE5CC0"/>
    <w:rsid w:val="00BF374C"/>
    <w:rsid w:val="00BF521A"/>
    <w:rsid w:val="00C056E7"/>
    <w:rsid w:val="00C1011A"/>
    <w:rsid w:val="00C16BAE"/>
    <w:rsid w:val="00C2148E"/>
    <w:rsid w:val="00C4374D"/>
    <w:rsid w:val="00C4678B"/>
    <w:rsid w:val="00C52DAF"/>
    <w:rsid w:val="00C54215"/>
    <w:rsid w:val="00C561CB"/>
    <w:rsid w:val="00C64024"/>
    <w:rsid w:val="00C6582A"/>
    <w:rsid w:val="00CA310A"/>
    <w:rsid w:val="00CAA66B"/>
    <w:rsid w:val="00CB5FB6"/>
    <w:rsid w:val="00CB70A8"/>
    <w:rsid w:val="00CB7A5A"/>
    <w:rsid w:val="00CC235A"/>
    <w:rsid w:val="00CE75ED"/>
    <w:rsid w:val="00D21B56"/>
    <w:rsid w:val="00D350EA"/>
    <w:rsid w:val="00D544FB"/>
    <w:rsid w:val="00D61807"/>
    <w:rsid w:val="00D62920"/>
    <w:rsid w:val="00D82AFE"/>
    <w:rsid w:val="00D867A8"/>
    <w:rsid w:val="00DB6382"/>
    <w:rsid w:val="00DE0F15"/>
    <w:rsid w:val="00DE5679"/>
    <w:rsid w:val="00E00947"/>
    <w:rsid w:val="00E04EE4"/>
    <w:rsid w:val="00E120CC"/>
    <w:rsid w:val="00E12324"/>
    <w:rsid w:val="00E32DDC"/>
    <w:rsid w:val="00E55A6C"/>
    <w:rsid w:val="00E67D77"/>
    <w:rsid w:val="00E83524"/>
    <w:rsid w:val="00E87F55"/>
    <w:rsid w:val="00E935E0"/>
    <w:rsid w:val="00EA0EB5"/>
    <w:rsid w:val="00EB4566"/>
    <w:rsid w:val="00EC7BCB"/>
    <w:rsid w:val="00ED312E"/>
    <w:rsid w:val="00EE0517"/>
    <w:rsid w:val="00EE153C"/>
    <w:rsid w:val="00EF475E"/>
    <w:rsid w:val="00F034D5"/>
    <w:rsid w:val="00F14117"/>
    <w:rsid w:val="00F14A1C"/>
    <w:rsid w:val="00F42008"/>
    <w:rsid w:val="00F45322"/>
    <w:rsid w:val="00F46720"/>
    <w:rsid w:val="00F81335"/>
    <w:rsid w:val="00F854CE"/>
    <w:rsid w:val="00F97089"/>
    <w:rsid w:val="00FA7A2D"/>
    <w:rsid w:val="00FC0009"/>
    <w:rsid w:val="00FC1C0D"/>
    <w:rsid w:val="00FD1D57"/>
    <w:rsid w:val="00FF229A"/>
    <w:rsid w:val="00FF5A9B"/>
    <w:rsid w:val="01CACDD7"/>
    <w:rsid w:val="020A20EB"/>
    <w:rsid w:val="054DC34B"/>
    <w:rsid w:val="0641D116"/>
    <w:rsid w:val="06AA6F8E"/>
    <w:rsid w:val="07420318"/>
    <w:rsid w:val="07551490"/>
    <w:rsid w:val="078F02E3"/>
    <w:rsid w:val="081B4578"/>
    <w:rsid w:val="08A990B7"/>
    <w:rsid w:val="0A03892D"/>
    <w:rsid w:val="0A30636B"/>
    <w:rsid w:val="0B97C757"/>
    <w:rsid w:val="0C2B665F"/>
    <w:rsid w:val="0F9EED60"/>
    <w:rsid w:val="0FA96B5E"/>
    <w:rsid w:val="112A83A2"/>
    <w:rsid w:val="128E37C1"/>
    <w:rsid w:val="14F584E2"/>
    <w:rsid w:val="165079B1"/>
    <w:rsid w:val="17A8F9B6"/>
    <w:rsid w:val="194BEF01"/>
    <w:rsid w:val="19DFC227"/>
    <w:rsid w:val="1B6AA7F8"/>
    <w:rsid w:val="1C1DAA18"/>
    <w:rsid w:val="1D3AD0DC"/>
    <w:rsid w:val="1D501583"/>
    <w:rsid w:val="1F733FAB"/>
    <w:rsid w:val="1F7349D1"/>
    <w:rsid w:val="2005AB47"/>
    <w:rsid w:val="2194BC58"/>
    <w:rsid w:val="2723EA4A"/>
    <w:rsid w:val="27919D8A"/>
    <w:rsid w:val="2B6D6894"/>
    <w:rsid w:val="2BF23599"/>
    <w:rsid w:val="2C2284AE"/>
    <w:rsid w:val="2C7009D2"/>
    <w:rsid w:val="2CF83B42"/>
    <w:rsid w:val="2FDEF9D2"/>
    <w:rsid w:val="3059D6A4"/>
    <w:rsid w:val="32BB05C5"/>
    <w:rsid w:val="32E94FEE"/>
    <w:rsid w:val="344C4B7B"/>
    <w:rsid w:val="34F8E65E"/>
    <w:rsid w:val="35BDA7BE"/>
    <w:rsid w:val="379AA1A2"/>
    <w:rsid w:val="37AE10A9"/>
    <w:rsid w:val="39232A3C"/>
    <w:rsid w:val="3A4BD4EF"/>
    <w:rsid w:val="3B0730AC"/>
    <w:rsid w:val="3E46095F"/>
    <w:rsid w:val="4081A90C"/>
    <w:rsid w:val="423F04C6"/>
    <w:rsid w:val="44F0A21B"/>
    <w:rsid w:val="45C58855"/>
    <w:rsid w:val="46A361C6"/>
    <w:rsid w:val="46D6D5C5"/>
    <w:rsid w:val="4864F73F"/>
    <w:rsid w:val="490E142F"/>
    <w:rsid w:val="49D9A25C"/>
    <w:rsid w:val="4B5F7F15"/>
    <w:rsid w:val="50BDCB4E"/>
    <w:rsid w:val="51C31BFE"/>
    <w:rsid w:val="525BA0BD"/>
    <w:rsid w:val="528D6F06"/>
    <w:rsid w:val="52A3E309"/>
    <w:rsid w:val="533903A3"/>
    <w:rsid w:val="53D5C77E"/>
    <w:rsid w:val="54713870"/>
    <w:rsid w:val="57069840"/>
    <w:rsid w:val="5774F52A"/>
    <w:rsid w:val="596D8FC8"/>
    <w:rsid w:val="59DF2C88"/>
    <w:rsid w:val="5A73B6EF"/>
    <w:rsid w:val="5C73E050"/>
    <w:rsid w:val="5C79A4EE"/>
    <w:rsid w:val="5C7D7B56"/>
    <w:rsid w:val="5EDDA233"/>
    <w:rsid w:val="602FBAE5"/>
    <w:rsid w:val="652B804F"/>
    <w:rsid w:val="65590E8F"/>
    <w:rsid w:val="668794D9"/>
    <w:rsid w:val="68D18C23"/>
    <w:rsid w:val="6A65AE0D"/>
    <w:rsid w:val="6B529B4D"/>
    <w:rsid w:val="6BFA0697"/>
    <w:rsid w:val="6CD05108"/>
    <w:rsid w:val="6D1F0A93"/>
    <w:rsid w:val="6D6CB5A5"/>
    <w:rsid w:val="6FFEAD99"/>
    <w:rsid w:val="709FA194"/>
    <w:rsid w:val="714B2EAC"/>
    <w:rsid w:val="725ED070"/>
    <w:rsid w:val="729563E8"/>
    <w:rsid w:val="73AE402E"/>
    <w:rsid w:val="74F60E34"/>
    <w:rsid w:val="7589F564"/>
    <w:rsid w:val="777FA3F4"/>
    <w:rsid w:val="7856F5DD"/>
    <w:rsid w:val="7993C0B8"/>
    <w:rsid w:val="79C7933B"/>
    <w:rsid w:val="79F530A8"/>
    <w:rsid w:val="7B963386"/>
    <w:rsid w:val="7D73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C3AFCB"/>
  <w15:docId w15:val="{1C6078AE-5CDA-408F-8D32-2E178776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59C5"/>
    <w:rPr>
      <w:rFonts w:asciiTheme="minorHAnsi" w:hAnsiTheme="minorHAnsi"/>
      <w:color w:val="243E43" w:themeColor="accent2" w:themeShade="40"/>
      <w:spacing w:val="10"/>
      <w:szCs w:val="24"/>
    </w:rPr>
  </w:style>
  <w:style w:type="paragraph" w:styleId="Heading1">
    <w:name w:val="heading 1"/>
    <w:basedOn w:val="Normal"/>
    <w:next w:val="Normal"/>
    <w:qFormat/>
    <w:rsid w:val="00C54215"/>
    <w:pPr>
      <w:spacing w:before="200"/>
      <w:jc w:val="center"/>
      <w:outlineLvl w:val="0"/>
    </w:pPr>
    <w:rPr>
      <w:rFonts w:asciiTheme="majorHAnsi" w:hAnsiTheme="majorHAnsi"/>
      <w:caps/>
      <w:color w:val="D06F51" w:themeColor="accent5"/>
      <w:spacing w:val="70"/>
      <w:sz w:val="96"/>
      <w:szCs w:val="40"/>
    </w:rPr>
  </w:style>
  <w:style w:type="paragraph" w:styleId="Heading2">
    <w:name w:val="heading 2"/>
    <w:basedOn w:val="Normal"/>
    <w:next w:val="Normal"/>
    <w:qFormat/>
    <w:rsid w:val="00C54215"/>
    <w:pPr>
      <w:jc w:val="center"/>
      <w:outlineLvl w:val="1"/>
    </w:pPr>
    <w:rPr>
      <w:caps/>
      <w:sz w:val="28"/>
      <w:szCs w:val="20"/>
    </w:rPr>
  </w:style>
  <w:style w:type="paragraph" w:styleId="Heading3">
    <w:name w:val="heading 3"/>
    <w:aliases w:val="Tasks"/>
    <w:basedOn w:val="Normal"/>
    <w:next w:val="Normal"/>
    <w:qFormat/>
    <w:rsid w:val="00D867A8"/>
    <w:pPr>
      <w:outlineLvl w:val="2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Type">
    <w:name w:val="Small Type"/>
    <w:basedOn w:val="Normal"/>
    <w:qFormat/>
    <w:rsid w:val="0044407E"/>
    <w:pPr>
      <w:jc w:val="center"/>
    </w:pPr>
    <w:rPr>
      <w:b/>
      <w:caps/>
      <w:sz w:val="16"/>
      <w:szCs w:val="16"/>
    </w:rPr>
  </w:style>
  <w:style w:type="paragraph" w:styleId="BalloonText">
    <w:name w:val="Balloon Text"/>
    <w:basedOn w:val="Normal"/>
    <w:semiHidden/>
    <w:rsid w:val="001775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B3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E009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59C5"/>
    <w:rPr>
      <w:color w:val="808080"/>
    </w:rPr>
  </w:style>
  <w:style w:type="paragraph" w:styleId="Header">
    <w:name w:val="header"/>
    <w:basedOn w:val="Normal"/>
    <w:link w:val="HeaderChar"/>
    <w:unhideWhenUsed/>
    <w:rsid w:val="00C101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011A"/>
    <w:rPr>
      <w:rFonts w:asciiTheme="minorHAnsi" w:hAnsiTheme="minorHAnsi"/>
      <w:color w:val="243E43" w:themeColor="accent2" w:themeShade="40"/>
      <w:spacing w:val="10"/>
      <w:szCs w:val="24"/>
    </w:rPr>
  </w:style>
  <w:style w:type="paragraph" w:styleId="Footer">
    <w:name w:val="footer"/>
    <w:basedOn w:val="Normal"/>
    <w:link w:val="FooterChar"/>
    <w:unhideWhenUsed/>
    <w:rsid w:val="00C101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011A"/>
    <w:rPr>
      <w:rFonts w:asciiTheme="minorHAnsi" w:hAnsiTheme="minorHAnsi"/>
      <w:color w:val="243E43" w:themeColor="accent2" w:themeShade="40"/>
      <w:spacing w:val="1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leenroberts\AppData\Roaming\Microsoft\Templates\Family%20chore%20cha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86170C377046F9AB2992D8B4098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B25CB-9EEC-4ABC-87F9-9054D040FF97}"/>
      </w:docPartPr>
      <w:docPartBody>
        <w:p w:rsidR="00F864C2" w:rsidRDefault="00F864C2">
          <w:pPr>
            <w:pStyle w:val="AC86170C377046F9AB2992D8B4098525"/>
          </w:pPr>
          <w:r w:rsidRPr="002E59C5">
            <w:t>family task list</w:t>
          </w:r>
        </w:p>
      </w:docPartBody>
    </w:docPart>
    <w:docPart>
      <w:docPartPr>
        <w:name w:val="FA184F37CBA64AC2AF458A4D6B532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222E7-3595-40E8-8A9F-0FEF58AC85F0}"/>
      </w:docPartPr>
      <w:docPartBody>
        <w:p w:rsidR="003563D0" w:rsidRDefault="003563D0" w:rsidP="003563D0">
          <w:pPr>
            <w:pStyle w:val="FA184F37CBA64AC2AF458A4D6B532860"/>
          </w:pPr>
          <w:r w:rsidRPr="002E59C5">
            <w:t>Task</w:t>
          </w:r>
        </w:p>
      </w:docPartBody>
    </w:docPart>
    <w:docPart>
      <w:docPartPr>
        <w:name w:val="D82138B0DF094B1789C041E42A158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D8812-3D36-4BB2-B6B5-D7DF06E30BCD}"/>
      </w:docPartPr>
      <w:docPartBody>
        <w:p w:rsidR="003563D0" w:rsidRDefault="003563D0" w:rsidP="003563D0">
          <w:pPr>
            <w:pStyle w:val="D82138B0DF094B1789C041E42A1588AE"/>
          </w:pPr>
          <w:r w:rsidRPr="002E59C5">
            <w:t>wednesday</w:t>
          </w:r>
        </w:p>
      </w:docPartBody>
    </w:docPart>
    <w:docPart>
      <w:docPartPr>
        <w:name w:val="B07AF23F00E8457398D91A0B13EB3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DB198-12A9-433F-AB78-23FE90E904FA}"/>
      </w:docPartPr>
      <w:docPartBody>
        <w:p w:rsidR="003563D0" w:rsidRDefault="003563D0" w:rsidP="003563D0">
          <w:pPr>
            <w:pStyle w:val="B07AF23F00E8457398D91A0B13EB3B44"/>
          </w:pPr>
          <w:r w:rsidRPr="002E59C5">
            <w:t>thursday</w:t>
          </w:r>
        </w:p>
      </w:docPartBody>
    </w:docPart>
    <w:docPart>
      <w:docPartPr>
        <w:name w:val="EC22B297921F49968CA6BC984B13D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EAA33-7F0D-42EE-93A0-E34D78BF7E65}"/>
      </w:docPartPr>
      <w:docPartBody>
        <w:p w:rsidR="003563D0" w:rsidRDefault="003563D0" w:rsidP="003563D0">
          <w:pPr>
            <w:pStyle w:val="EC22B297921F49968CA6BC984B13DD60"/>
          </w:pPr>
          <w:r w:rsidRPr="002E59C5">
            <w:t>laundry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C2"/>
    <w:rsid w:val="00173865"/>
    <w:rsid w:val="003563D0"/>
    <w:rsid w:val="00477518"/>
    <w:rsid w:val="00975BBE"/>
    <w:rsid w:val="00BB1494"/>
    <w:rsid w:val="00F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6170C377046F9AB2992D8B4098525">
    <w:name w:val="AC86170C377046F9AB2992D8B4098525"/>
  </w:style>
  <w:style w:type="paragraph" w:customStyle="1" w:styleId="6EA5CCB96CCA44A4B1597054A5C41348">
    <w:name w:val="6EA5CCB96CCA44A4B1597054A5C41348"/>
  </w:style>
  <w:style w:type="paragraph" w:customStyle="1" w:styleId="99F649B4A07E4032BDA26859AD4A04A7">
    <w:name w:val="99F649B4A07E4032BDA26859AD4A04A7"/>
  </w:style>
  <w:style w:type="paragraph" w:customStyle="1" w:styleId="BA3BA41449F2439591FF3C55A47DF4A8">
    <w:name w:val="BA3BA41449F2439591FF3C55A47DF4A8"/>
  </w:style>
  <w:style w:type="paragraph" w:customStyle="1" w:styleId="E8F1583A2EE84512B01B8C005B6E1C1C">
    <w:name w:val="E8F1583A2EE84512B01B8C005B6E1C1C"/>
  </w:style>
  <w:style w:type="paragraph" w:customStyle="1" w:styleId="FA184F37CBA64AC2AF458A4D6B532860">
    <w:name w:val="FA184F37CBA64AC2AF458A4D6B532860"/>
    <w:rsid w:val="003563D0"/>
  </w:style>
  <w:style w:type="paragraph" w:customStyle="1" w:styleId="D82138B0DF094B1789C041E42A1588AE">
    <w:name w:val="D82138B0DF094B1789C041E42A1588AE"/>
    <w:rsid w:val="003563D0"/>
  </w:style>
  <w:style w:type="paragraph" w:customStyle="1" w:styleId="B07AF23F00E8457398D91A0B13EB3B44">
    <w:name w:val="B07AF23F00E8457398D91A0B13EB3B44"/>
    <w:rsid w:val="003563D0"/>
  </w:style>
  <w:style w:type="paragraph" w:customStyle="1" w:styleId="EC22B297921F49968CA6BC984B13DD60">
    <w:name w:val="EC22B297921F49968CA6BC984B13DD60"/>
    <w:rsid w:val="00356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80572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1CACA"/>
      </a:accent1>
      <a:accent2>
        <a:srgbClr val="C1D9DE"/>
      </a:accent2>
      <a:accent3>
        <a:srgbClr val="E7E6D9"/>
      </a:accent3>
      <a:accent4>
        <a:srgbClr val="E1B17E"/>
      </a:accent4>
      <a:accent5>
        <a:srgbClr val="D06F51"/>
      </a:accent5>
      <a:accent6>
        <a:srgbClr val="E8CCD3"/>
      </a:accent6>
      <a:hlink>
        <a:srgbClr val="0563C1"/>
      </a:hlink>
      <a:folHlink>
        <a:srgbClr val="954F72"/>
      </a:folHlink>
    </a:clrScheme>
    <a:fontScheme name="Chore Chart">
      <a:majorFont>
        <a:latin typeface="Tw Cen MT"/>
        <a:ea typeface=""/>
        <a:cs typeface=""/>
      </a:majorFont>
      <a:minorFont>
        <a:latin typeface="Tw Cen MT 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7329E6A-C3F4-41A9-B780-F07B860C4B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68D54-3BD8-4C31-B5D4-3CF99AC629B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ECEFF4-C2CF-4780-A532-466B17343E0D}">
  <ds:schemaRefs>
    <ds:schemaRef ds:uri="71af3243-3dd4-4a8d-8c0d-dd76da1f02a5"/>
    <ds:schemaRef ds:uri="http://schemas.microsoft.com/office/2006/metadata/properties"/>
    <ds:schemaRef ds:uri="http://schemas.microsoft.com/sharepoint/v3"/>
    <ds:schemaRef ds:uri="http://purl.org/dc/elements/1.1/"/>
    <ds:schemaRef ds:uri="http://schemas.microsoft.com/office/2006/documentManagement/types"/>
    <ds:schemaRef ds:uri="230e9df3-be65-4c73-a93b-d1236ebd677e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16c05727-aa75-4e4a-9b5f-8a80a1165891"/>
    <ds:schemaRef ds:uri="http://purl.org/dc/dcmitype/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Family chore chart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rayleen roberts</dc:creator>
  <cp:lastModifiedBy>broc keeton</cp:lastModifiedBy>
  <cp:revision>2</cp:revision>
  <dcterms:created xsi:type="dcterms:W3CDTF">2025-02-09T18:26:00Z</dcterms:created>
  <dcterms:modified xsi:type="dcterms:W3CDTF">2025-02-09T18:26:00Z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